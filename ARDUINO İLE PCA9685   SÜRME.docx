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0DA6EBEF" w14:textId="77777777" w:rsidR="007C18BE" w:rsidRDefault="007C18BE">
          <w:pPr>
            <w:rPr>
              <w:kern w:val="28"/>
            </w:rPr>
          </w:pPr>
        </w:p>
        <w:p w14:paraId="57B5E7F2" w14:textId="1E742C24" w:rsidR="007C18BE" w:rsidRDefault="00000000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736D7B9" wp14:editId="1DFEABF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Metin Kutusu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AC5034" w14:textId="61E951B1" w:rsidR="007C18BE" w:rsidRDefault="00000000">
                                <w:pPr>
                                  <w:pStyle w:val="Altyaz"/>
                                </w:pPr>
                                <w:sdt>
                                  <w:sdtPr>
                                    <w:alias w:val="Alt Başlık"/>
                                    <w:id w:val="112226817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E6060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6D7B9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" filled="f" stroked="f">
                    <v:textbox>
                      <w:txbxContent>
                        <w:p w14:paraId="6DAC5034" w14:textId="61E951B1" w:rsidR="007C18BE" w:rsidRDefault="00000000">
                          <w:pPr>
                            <w:pStyle w:val="Altyaz"/>
                          </w:pPr>
                          <w:sdt>
                            <w:sdtPr>
                              <w:alias w:val="Alt Başlık"/>
                              <w:id w:val="112226817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E6060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E1757A7" wp14:editId="33B9BC80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Metin Kutusu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9A26A56" w14:textId="77777777" w:rsidR="007C18BE" w:rsidRDefault="007C18BE">
                                <w:pPr>
                                  <w:pStyle w:val="stBilgi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4E1757A7" id="Metin Kutusu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" stroked="f" strokeweight=".5pt">
                    <v:fill r:id="rId12" o:title="" recolor="t" rotate="t" type="frame"/>
                    <v:textbox inset="0,0,0,0">
                      <w:txbxContent>
                        <w:p w14:paraId="09A26A56" w14:textId="77777777" w:rsidR="007C18BE" w:rsidRDefault="007C18BE">
                          <w:pPr>
                            <w:pStyle w:val="stBilgi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BAB3C29" wp14:editId="428C9D03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Metin Kutusu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D83882" w14:textId="1936CDE0" w:rsidR="007C18BE" w:rsidRDefault="00000000" w:rsidP="00AE6060">
                                <w:pPr>
                                  <w:pStyle w:val="Balk"/>
                                  <w:jc w:val="center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Başlık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9176A">
                                      <w:rPr>
                                        <w:sz w:val="56"/>
                                      </w:rPr>
                                      <w:t>ARDUINO İLE PCA9685   SÜRME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AB3C29" id="Metin Kutusu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" filled="f" stroked="f">
                    <v:textbox>
                      <w:txbxContent>
                        <w:p w14:paraId="4ED83882" w14:textId="1936CDE0" w:rsidR="007C18BE" w:rsidRDefault="00000000" w:rsidP="00AE6060">
                          <w:pPr>
                            <w:pStyle w:val="Balk"/>
                            <w:jc w:val="center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Başlık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9176A">
                                <w:rPr>
                                  <w:sz w:val="56"/>
                                </w:rPr>
                                <w:t>ARDUINO İLE PCA9685   SÜRME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6EC94BD" wp14:editId="0D12C31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Dikdörtgen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7EB0E84C" id="Dikdörtgen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23D33E8C" wp14:editId="7A1337A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Dikdörtgen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2F510DB6" id="Dikdörtgen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E4A1339" wp14:editId="0AD055BD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Dikdörtgen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3235294" id="Dikdörtgen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575F9F1" wp14:editId="4A027AE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8242935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Metin Kutusu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12D7C" w14:textId="14C1F992" w:rsidR="007C18BE" w:rsidRDefault="007C18B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75F9F1" id="Metin Kutusu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" filled="f" stroked="f">
                    <v:textbox>
                      <w:txbxContent>
                        <w:p w14:paraId="11912D7C" w14:textId="14C1F992" w:rsidR="007C18BE" w:rsidRDefault="007C18B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5CD7D60930954A4DA3016528D5ACEA8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78900AA0" w14:textId="6168F0B6" w:rsidR="007C18BE" w:rsidRDefault="0019176A">
          <w:pPr>
            <w:pStyle w:val="Balk"/>
          </w:pPr>
          <w:r>
            <w:t>ARDUINO İLE PCA9685   SÜRME</w:t>
          </w:r>
        </w:p>
      </w:sdtContent>
    </w:sdt>
    <w:p w14:paraId="48F4828D" w14:textId="620D9F32" w:rsidR="007C18BE" w:rsidRDefault="00000000">
      <w:pPr>
        <w:pStyle w:val="Altyaz"/>
      </w:pPr>
      <w:sdt>
        <w:sdtPr>
          <w:id w:val="1161806749"/>
          <w:placeholder>
            <w:docPart w:val="03627168E0D04489837C0CADAEADDBB1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AE6060">
            <w:t>[Belge alt başlığını yazın]</w:t>
          </w:r>
        </w:sdtContent>
      </w:sdt>
      <w:r>
        <w:t xml:space="preserve"> </w:t>
      </w:r>
      <w:r w:rsidR="00C73E87">
        <w:t>KANALLI PWM ÇIKIŞI</w:t>
      </w:r>
    </w:p>
    <w:p w14:paraId="0E434EE8" w14:textId="5E7F6AD0" w:rsidR="007C18BE" w:rsidRDefault="00C73E87" w:rsidP="00C73E87">
      <w:r>
        <w:t>AMAÇ;</w:t>
      </w:r>
    </w:p>
    <w:p w14:paraId="012AAC72" w14:textId="053565CE" w:rsidR="00C73E87" w:rsidRDefault="00C73E87" w:rsidP="00C73E87">
      <w:r>
        <w:t xml:space="preserve">RGB ledleri için 3 farklı </w:t>
      </w:r>
      <w:r w:rsidR="009B0E7F">
        <w:t>duty</w:t>
      </w:r>
      <w:r>
        <w:t xml:space="preserve"> ihtiyacımız vardır.</w:t>
      </w:r>
      <w:r w:rsidR="00390B79">
        <w:t xml:space="preserve"> </w:t>
      </w:r>
      <w:r>
        <w:t>ArdiunoUno ile pwm frekansını ayarlayıp PCA9685 ile haberleştirerek istenilen çıkışı elde etmektir.</w:t>
      </w:r>
    </w:p>
    <w:p w14:paraId="2C6E81BA" w14:textId="53A6F9B7" w:rsidR="00C73E87" w:rsidRPr="0019176A" w:rsidRDefault="00DC44ED" w:rsidP="00C73E87">
      <w:pPr>
        <w:rPr>
          <w:color w:val="FF0000"/>
        </w:rPr>
      </w:pPr>
      <w:r w:rsidRPr="0019176A">
        <w:rPr>
          <w:color w:val="FF0000"/>
        </w:rPr>
        <w:t>PCA9685 NEDİR?</w:t>
      </w:r>
    </w:p>
    <w:p w14:paraId="47C6CB5B" w14:textId="08AFAACD" w:rsidR="00DC44ED" w:rsidRDefault="00DC44ED" w:rsidP="00C73E8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I2C haberleşmeli PCA9685 entegresi 16 adet PWM çıkışına sahiptir. Böylelikle,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Arduino'nuzdaki PWM çıkış sayısının yetersiz kaldığı projelerinizde bu shield'ı kullanabiliriz.</w:t>
      </w:r>
    </w:p>
    <w:tbl>
      <w:tblPr>
        <w:tblStyle w:val="KlavuzTablo1Ak-Vurgu4"/>
        <w:tblW w:w="0" w:type="auto"/>
        <w:tblInd w:w="1951" w:type="dxa"/>
        <w:tblLook w:val="04A0" w:firstRow="1" w:lastRow="0" w:firstColumn="1" w:lastColumn="0" w:noHBand="0" w:noVBand="1"/>
      </w:tblPr>
      <w:tblGrid>
        <w:gridCol w:w="3159"/>
        <w:gridCol w:w="3220"/>
      </w:tblGrid>
      <w:tr w:rsidR="00516925" w14:paraId="104A8B4A" w14:textId="77777777" w:rsidTr="00516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53DAD2A2" w14:textId="610037C5" w:rsidR="00516925" w:rsidRDefault="00516925" w:rsidP="00516925">
            <w:pPr>
              <w:jc w:val="center"/>
            </w:pPr>
            <w:r>
              <w:t>ARDUINO UNO PİNLERİ</w:t>
            </w:r>
          </w:p>
        </w:tc>
        <w:tc>
          <w:tcPr>
            <w:tcW w:w="3220" w:type="dxa"/>
          </w:tcPr>
          <w:p w14:paraId="0CCF85BE" w14:textId="3B8B6331" w:rsidR="00516925" w:rsidRDefault="00516925" w:rsidP="005169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PCA9685 PİNLERİ</w:t>
            </w:r>
          </w:p>
        </w:tc>
      </w:tr>
      <w:tr w:rsidR="00516925" w14:paraId="29075469" w14:textId="77777777" w:rsidTr="0051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6CE5161" w14:textId="1D96E509" w:rsidR="00516925" w:rsidRDefault="00516925" w:rsidP="00516925">
            <w:pPr>
              <w:jc w:val="center"/>
            </w:pPr>
            <w:r>
              <w:t>A4(MAVİ)</w:t>
            </w:r>
          </w:p>
        </w:tc>
        <w:tc>
          <w:tcPr>
            <w:tcW w:w="3220" w:type="dxa"/>
          </w:tcPr>
          <w:p w14:paraId="0414B243" w14:textId="44B82B57" w:rsidR="00516925" w:rsidRDefault="00516925" w:rsidP="0051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SDA</w:t>
            </w:r>
          </w:p>
        </w:tc>
      </w:tr>
      <w:tr w:rsidR="00516925" w14:paraId="737B662A" w14:textId="77777777" w:rsidTr="0051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93E1019" w14:textId="48AF0250" w:rsidR="00516925" w:rsidRDefault="00516925" w:rsidP="00516925">
            <w:pPr>
              <w:jc w:val="center"/>
            </w:pPr>
            <w:r>
              <w:t>A5(MOR)</w:t>
            </w:r>
          </w:p>
        </w:tc>
        <w:tc>
          <w:tcPr>
            <w:tcW w:w="3220" w:type="dxa"/>
          </w:tcPr>
          <w:p w14:paraId="7CFC3B49" w14:textId="5DBBC167" w:rsidR="00516925" w:rsidRDefault="00516925" w:rsidP="0051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SCL</w:t>
            </w:r>
          </w:p>
        </w:tc>
      </w:tr>
      <w:tr w:rsidR="00516925" w14:paraId="328FF9F5" w14:textId="77777777" w:rsidTr="0051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32ABF9E" w14:textId="7562AF58" w:rsidR="00516925" w:rsidRDefault="00516925" w:rsidP="00516925">
            <w:pPr>
              <w:jc w:val="center"/>
            </w:pPr>
            <w:r>
              <w:t>GND(BEYAZ)</w:t>
            </w:r>
          </w:p>
        </w:tc>
        <w:tc>
          <w:tcPr>
            <w:tcW w:w="3220" w:type="dxa"/>
          </w:tcPr>
          <w:p w14:paraId="5A05FB8B" w14:textId="047D042E" w:rsidR="00516925" w:rsidRDefault="00516925" w:rsidP="0051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GND</w:t>
            </w:r>
          </w:p>
        </w:tc>
      </w:tr>
      <w:tr w:rsidR="00516925" w14:paraId="15C5DD6A" w14:textId="77777777" w:rsidTr="00516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00B42D5" w14:textId="6C19B0CF" w:rsidR="00516925" w:rsidRDefault="00C721F9" w:rsidP="00516925">
            <w:pPr>
              <w:jc w:val="center"/>
            </w:pPr>
            <w:r>
              <w:t>5V(YEŞİL)</w:t>
            </w:r>
          </w:p>
        </w:tc>
        <w:tc>
          <w:tcPr>
            <w:tcW w:w="3220" w:type="dxa"/>
          </w:tcPr>
          <w:p w14:paraId="2B0FBCAC" w14:textId="4CE0F408" w:rsidR="00516925" w:rsidRDefault="00C721F9" w:rsidP="005169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VCC</w:t>
            </w:r>
          </w:p>
        </w:tc>
      </w:tr>
    </w:tbl>
    <w:p w14:paraId="498F0433" w14:textId="77777777" w:rsidR="0025218C" w:rsidRDefault="0025218C" w:rsidP="00E4106F">
      <w:pPr>
        <w:jc w:val="center"/>
      </w:pPr>
    </w:p>
    <w:p w14:paraId="1282C531" w14:textId="6751D616" w:rsidR="00C721F9" w:rsidRDefault="00E4106F" w:rsidP="00E4106F">
      <w:pPr>
        <w:jc w:val="center"/>
      </w:pPr>
      <w:r>
        <w:rPr>
          <w:noProof/>
        </w:rPr>
        <w:lastRenderedPageBreak/>
        <w:drawing>
          <wp:inline distT="0" distB="0" distL="0" distR="0" wp14:anchorId="457C9975" wp14:editId="7AC2ADAB">
            <wp:extent cx="4190365" cy="3593170"/>
            <wp:effectExtent l="0" t="0" r="635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499" cy="366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6C05" w14:textId="3060DF31" w:rsidR="00E4106F" w:rsidRDefault="00E4106F" w:rsidP="00E4106F">
      <w:pPr>
        <w:jc w:val="center"/>
      </w:pPr>
    </w:p>
    <w:p w14:paraId="775314A7" w14:textId="05FF64AF" w:rsidR="00E4106F" w:rsidRPr="00205BCB" w:rsidRDefault="00E4106F" w:rsidP="00E4106F">
      <w:pPr>
        <w:rPr>
          <w:rFonts w:asciiTheme="majorHAnsi" w:hAnsiTheme="majorHAnsi"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>PCA9685 kullanılan</w:t>
      </w:r>
      <w:r w:rsidR="00AE6060">
        <w:rPr>
          <w:rFonts w:asciiTheme="majorHAnsi" w:hAnsiTheme="majorHAnsi"/>
          <w:sz w:val="28"/>
          <w:szCs w:val="28"/>
        </w:rPr>
        <w:t xml:space="preserve"> PWM</w:t>
      </w:r>
      <w:r w:rsidRPr="00205BCB">
        <w:rPr>
          <w:rFonts w:asciiTheme="majorHAnsi" w:hAnsiTheme="majorHAnsi"/>
          <w:sz w:val="28"/>
          <w:szCs w:val="28"/>
        </w:rPr>
        <w:t xml:space="preserve"> çıkış kabloları şu şekildedir;</w:t>
      </w:r>
    </w:p>
    <w:p w14:paraId="5AE9A46A" w14:textId="6C990D36" w:rsidR="00286D81" w:rsidRPr="00205BCB" w:rsidRDefault="00E4106F" w:rsidP="00205BCB">
      <w:pPr>
        <w:pStyle w:val="ListeParagraf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>0 kanal</w:t>
      </w:r>
      <w:r w:rsidR="00286D81" w:rsidRPr="00205BCB">
        <w:rPr>
          <w:rFonts w:asciiTheme="majorHAnsi" w:hAnsiTheme="majorHAnsi"/>
          <w:sz w:val="28"/>
          <w:szCs w:val="28"/>
        </w:rPr>
        <w:t xml:space="preserve"> </w:t>
      </w:r>
      <w:r w:rsidRPr="00205BCB">
        <w:rPr>
          <w:rFonts w:asciiTheme="majorHAnsi" w:hAnsiTheme="majorHAnsi"/>
          <w:sz w:val="28"/>
          <w:szCs w:val="28"/>
        </w:rPr>
        <w:t>sarı</w:t>
      </w:r>
      <w:r w:rsidR="00286D81" w:rsidRPr="00205BCB">
        <w:rPr>
          <w:rFonts w:asciiTheme="majorHAnsi" w:hAnsiTheme="majorHAnsi"/>
          <w:sz w:val="28"/>
          <w:szCs w:val="28"/>
        </w:rPr>
        <w:t xml:space="preserve"> kablo </w:t>
      </w:r>
      <w:r w:rsidR="00AE6060">
        <w:rPr>
          <w:rFonts w:asciiTheme="majorHAnsi" w:hAnsiTheme="majorHAnsi"/>
          <w:sz w:val="28"/>
          <w:szCs w:val="28"/>
        </w:rPr>
        <w:t xml:space="preserve">osilaskobun </w:t>
      </w:r>
      <w:r w:rsidR="00286D81" w:rsidRPr="00205BCB">
        <w:rPr>
          <w:rFonts w:asciiTheme="majorHAnsi" w:hAnsiTheme="majorHAnsi"/>
          <w:sz w:val="28"/>
          <w:szCs w:val="28"/>
        </w:rPr>
        <w:t>A kanalındaki proba bağlıdır.</w:t>
      </w:r>
    </w:p>
    <w:p w14:paraId="276D3896" w14:textId="24208838" w:rsidR="00286D81" w:rsidRPr="00205BCB" w:rsidRDefault="00E4106F" w:rsidP="00205BCB">
      <w:pPr>
        <w:pStyle w:val="ListeParagraf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>4 numaralı kanal (mavi</w:t>
      </w:r>
      <w:r w:rsidR="00286D81" w:rsidRPr="00205BCB">
        <w:rPr>
          <w:rFonts w:asciiTheme="majorHAnsi" w:hAnsiTheme="majorHAnsi"/>
          <w:sz w:val="28"/>
          <w:szCs w:val="28"/>
        </w:rPr>
        <w:t xml:space="preserve"> kablo osilaskobun B kanalındaki proba bağlıdır.</w:t>
      </w:r>
    </w:p>
    <w:p w14:paraId="6A97D507" w14:textId="0CD46397" w:rsidR="00E4106F" w:rsidRPr="00205BCB" w:rsidRDefault="0019176A" w:rsidP="00205BCB">
      <w:pPr>
        <w:pStyle w:val="ListeParagraf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 xml:space="preserve">9 </w:t>
      </w:r>
      <w:r w:rsidR="00E4106F" w:rsidRPr="00205BCB">
        <w:rPr>
          <w:rFonts w:asciiTheme="majorHAnsi" w:hAnsiTheme="majorHAnsi"/>
          <w:sz w:val="28"/>
          <w:szCs w:val="28"/>
        </w:rPr>
        <w:t>numaralı kanal</w:t>
      </w:r>
      <w:r w:rsidR="00AE6060">
        <w:rPr>
          <w:rFonts w:asciiTheme="majorHAnsi" w:hAnsiTheme="majorHAnsi"/>
          <w:sz w:val="28"/>
          <w:szCs w:val="28"/>
        </w:rPr>
        <w:t xml:space="preserve"> </w:t>
      </w:r>
      <w:r w:rsidR="00E4106F" w:rsidRPr="00205BCB">
        <w:rPr>
          <w:rFonts w:asciiTheme="majorHAnsi" w:hAnsiTheme="majorHAnsi"/>
          <w:sz w:val="28"/>
          <w:szCs w:val="28"/>
        </w:rPr>
        <w:t>(beyaz</w:t>
      </w:r>
      <w:r w:rsidR="00286D81" w:rsidRPr="00205BCB">
        <w:rPr>
          <w:rFonts w:asciiTheme="majorHAnsi" w:hAnsiTheme="majorHAnsi"/>
          <w:sz w:val="28"/>
          <w:szCs w:val="28"/>
        </w:rPr>
        <w:t xml:space="preserve"> kablo osilaskobun C kanalına bağlıdır.</w:t>
      </w:r>
    </w:p>
    <w:p w14:paraId="26300B75" w14:textId="00DB6950" w:rsidR="00286D81" w:rsidRPr="00205BCB" w:rsidRDefault="00286D81" w:rsidP="00205BCB">
      <w:pPr>
        <w:pStyle w:val="ListeParagraf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>Siyah kablo ise tüm kanall</w:t>
      </w:r>
      <w:r w:rsidR="0019176A" w:rsidRPr="00205BCB">
        <w:rPr>
          <w:rFonts w:asciiTheme="majorHAnsi" w:hAnsiTheme="majorHAnsi"/>
          <w:sz w:val="28"/>
          <w:szCs w:val="28"/>
        </w:rPr>
        <w:t>a</w:t>
      </w:r>
      <w:r w:rsidRPr="00205BCB">
        <w:rPr>
          <w:rFonts w:asciiTheme="majorHAnsi" w:hAnsiTheme="majorHAnsi"/>
          <w:sz w:val="28"/>
          <w:szCs w:val="28"/>
        </w:rPr>
        <w:t>rın osilaskobun GND ye bağlıdır.</w:t>
      </w:r>
    </w:p>
    <w:p w14:paraId="4E668911" w14:textId="0EA0FC2F" w:rsidR="00301404" w:rsidRDefault="00301404" w:rsidP="0025218C">
      <w:pPr>
        <w:jc w:val="center"/>
      </w:pPr>
      <w:r w:rsidRPr="00205BCB">
        <w:rPr>
          <w:rFonts w:ascii="Arial Black" w:hAnsi="Arial Black"/>
          <w:color w:val="D1282E" w:themeColor="text2"/>
          <w:sz w:val="40"/>
          <w:szCs w:val="40"/>
        </w:rPr>
        <w:lastRenderedPageBreak/>
        <w:t>PCA9685 İLE ARDUINO UNO HABERLEŞME</w:t>
      </w:r>
      <w:r w:rsidR="00C468B3">
        <w:rPr>
          <w:noProof/>
        </w:rPr>
        <w:drawing>
          <wp:inline distT="0" distB="0" distL="0" distR="0" wp14:anchorId="162AB112" wp14:editId="513944C9">
            <wp:extent cx="6400800" cy="4019550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3000">
        <w:rPr>
          <w:noProof/>
        </w:rPr>
        <w:drawing>
          <wp:inline distT="0" distB="0" distL="0" distR="0" wp14:anchorId="0B8EBD21" wp14:editId="4C613CBF">
            <wp:extent cx="6391275" cy="3648075"/>
            <wp:effectExtent l="0" t="0" r="9525" b="952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19B3" w14:textId="3C5D1DF8" w:rsidR="00B20E15" w:rsidRDefault="00223000" w:rsidP="00E4106F">
      <w:r>
        <w:rPr>
          <w:noProof/>
        </w:rPr>
        <w:lastRenderedPageBreak/>
        <w:drawing>
          <wp:inline distT="0" distB="0" distL="0" distR="0" wp14:anchorId="3E0A486D" wp14:editId="403AF343">
            <wp:extent cx="6400800" cy="461010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E021" w14:textId="55EA2B01" w:rsidR="00DE1DC9" w:rsidRDefault="00223000" w:rsidP="00E4106F">
      <w:r>
        <w:rPr>
          <w:noProof/>
        </w:rPr>
        <w:drawing>
          <wp:inline distT="0" distB="0" distL="0" distR="0" wp14:anchorId="28797BEC" wp14:editId="14868156">
            <wp:extent cx="6391275" cy="3543300"/>
            <wp:effectExtent l="0" t="0" r="952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FB95" w14:textId="13809D7B" w:rsidR="00DE1DC9" w:rsidRDefault="00DE1DC9" w:rsidP="00E4106F"/>
    <w:p w14:paraId="48264289" w14:textId="7ED36D37" w:rsidR="00223000" w:rsidRDefault="00223000" w:rsidP="00E4106F"/>
    <w:p w14:paraId="1011C2F5" w14:textId="3FD23844" w:rsidR="00223000" w:rsidRDefault="00C468B3" w:rsidP="00E4106F">
      <w:r>
        <w:rPr>
          <w:noProof/>
        </w:rPr>
        <w:drawing>
          <wp:inline distT="0" distB="0" distL="0" distR="0" wp14:anchorId="30CA367C" wp14:editId="57E32368">
            <wp:extent cx="5953125" cy="6838950"/>
            <wp:effectExtent l="0" t="0" r="9525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652B" w14:textId="1A29FAAA" w:rsidR="00223000" w:rsidRDefault="00223000" w:rsidP="00E4106F"/>
    <w:p w14:paraId="57820FA4" w14:textId="339EF626" w:rsidR="00223000" w:rsidRDefault="00223000" w:rsidP="00E4106F"/>
    <w:p w14:paraId="7455D509" w14:textId="1BDAB42E" w:rsidR="00223000" w:rsidRDefault="00223000" w:rsidP="00E4106F"/>
    <w:p w14:paraId="303F1092" w14:textId="7E6B6BEE" w:rsidR="00223000" w:rsidRDefault="00223000" w:rsidP="00E4106F"/>
    <w:p w14:paraId="7A1880D2" w14:textId="0179D0B1" w:rsidR="00223000" w:rsidRDefault="00223000" w:rsidP="008A3CFE">
      <w:pPr>
        <w:jc w:val="center"/>
      </w:pPr>
    </w:p>
    <w:p w14:paraId="041F3634" w14:textId="3C6F0DC2" w:rsidR="00223000" w:rsidRDefault="00223000" w:rsidP="00E4106F"/>
    <w:p w14:paraId="701BF1D4" w14:textId="27E909DF" w:rsidR="008A3CFE" w:rsidRDefault="003B295E" w:rsidP="003B295E">
      <w:pPr>
        <w:jc w:val="center"/>
      </w:pPr>
      <w:r>
        <w:rPr>
          <w:noProof/>
        </w:rPr>
        <w:drawing>
          <wp:inline distT="0" distB="0" distL="0" distR="0" wp14:anchorId="133AC2BB" wp14:editId="3A794BBD">
            <wp:extent cx="6400800" cy="4800600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008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21E6" w14:textId="7440B257" w:rsidR="00223000" w:rsidRPr="00205BCB" w:rsidRDefault="003B295E" w:rsidP="00E4106F">
      <w:pPr>
        <w:rPr>
          <w:rFonts w:asciiTheme="majorHAnsi" w:hAnsiTheme="majorHAnsi"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>Duty değeri A kanalına %25,</w:t>
      </w:r>
      <w:r w:rsidR="00205BCB">
        <w:rPr>
          <w:rFonts w:asciiTheme="majorHAnsi" w:hAnsiTheme="majorHAnsi"/>
          <w:sz w:val="28"/>
          <w:szCs w:val="28"/>
        </w:rPr>
        <w:t xml:space="preserve"> </w:t>
      </w:r>
      <w:r w:rsidRPr="00205BCB">
        <w:rPr>
          <w:rFonts w:asciiTheme="majorHAnsi" w:hAnsiTheme="majorHAnsi"/>
          <w:sz w:val="28"/>
          <w:szCs w:val="28"/>
        </w:rPr>
        <w:t>B kanalına %50 girilerek 2 kanalda oluşan duty değeri böyledir.</w:t>
      </w:r>
    </w:p>
    <w:p w14:paraId="77A39A45" w14:textId="6BCEA1D8" w:rsidR="003B295E" w:rsidRPr="00205BCB" w:rsidRDefault="003B295E" w:rsidP="00E4106F">
      <w:pPr>
        <w:rPr>
          <w:rFonts w:asciiTheme="majorHAnsi" w:hAnsiTheme="majorHAnsi"/>
          <w:i/>
          <w:iCs/>
          <w:sz w:val="28"/>
          <w:szCs w:val="28"/>
        </w:rPr>
      </w:pPr>
      <w:r w:rsidRPr="00205BCB">
        <w:rPr>
          <w:rFonts w:asciiTheme="majorHAnsi" w:hAnsiTheme="majorHAnsi"/>
          <w:sz w:val="28"/>
          <w:szCs w:val="28"/>
        </w:rPr>
        <w:t xml:space="preserve">Not:Osilaskobun 2 kanalı olduğundan </w:t>
      </w:r>
      <w:r w:rsidR="0019176A" w:rsidRPr="00205BCB">
        <w:rPr>
          <w:rFonts w:asciiTheme="majorHAnsi" w:hAnsiTheme="majorHAnsi"/>
          <w:sz w:val="28"/>
          <w:szCs w:val="28"/>
        </w:rPr>
        <w:t>dolayı 3 kanal aynı anda görülememektedir.</w:t>
      </w:r>
    </w:p>
    <w:p w14:paraId="690D4945" w14:textId="3DC0CF4E" w:rsidR="00223000" w:rsidRDefault="00223000" w:rsidP="00E4106F"/>
    <w:p w14:paraId="28DDCB1D" w14:textId="5FC5E0F7" w:rsidR="00223000" w:rsidRDefault="00223000" w:rsidP="00E4106F"/>
    <w:p w14:paraId="45543DDF" w14:textId="4BD65B31" w:rsidR="00223000" w:rsidRDefault="00223000" w:rsidP="00E4106F"/>
    <w:p w14:paraId="79755611" w14:textId="54EBB4BC" w:rsidR="00223000" w:rsidRDefault="00AE6060" w:rsidP="00205BCB">
      <w:pPr>
        <w:jc w:val="center"/>
        <w:rPr>
          <w:rFonts w:asciiTheme="majorHAnsi" w:hAnsiTheme="majorHAnsi"/>
          <w:color w:val="0D0D0D" w:themeColor="text1" w:themeTint="F2"/>
          <w:sz w:val="56"/>
          <w:szCs w:val="56"/>
        </w:rPr>
      </w:pPr>
      <w:r>
        <w:rPr>
          <w:rFonts w:asciiTheme="majorHAnsi" w:hAnsiTheme="majorHAnsi"/>
          <w:color w:val="0D0D0D" w:themeColor="text1" w:themeTint="F2"/>
          <w:sz w:val="56"/>
          <w:szCs w:val="56"/>
        </w:rPr>
        <w:t>SONUÇ</w:t>
      </w:r>
    </w:p>
    <w:p w14:paraId="25D7246F" w14:textId="0233026E" w:rsidR="00205BCB" w:rsidRDefault="00205BCB" w:rsidP="00205BCB">
      <w:pPr>
        <w:rPr>
          <w:rFonts w:asciiTheme="majorHAnsi" w:hAnsiTheme="majorHAnsi"/>
          <w:color w:val="0D0D0D" w:themeColor="text1" w:themeTint="F2"/>
          <w:sz w:val="32"/>
          <w:szCs w:val="32"/>
        </w:rPr>
      </w:pPr>
      <w:r w:rsidRPr="00205BCB">
        <w:rPr>
          <w:rFonts w:asciiTheme="majorHAnsi" w:hAnsiTheme="majorHAnsi"/>
          <w:color w:val="0D0D0D" w:themeColor="text1" w:themeTint="F2"/>
          <w:sz w:val="32"/>
          <w:szCs w:val="32"/>
        </w:rPr>
        <w:t>Arduino</w:t>
      </w:r>
      <w:r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r w:rsidRPr="00205BCB">
        <w:rPr>
          <w:rFonts w:asciiTheme="majorHAnsi" w:hAnsiTheme="majorHAnsi"/>
          <w:color w:val="0D0D0D" w:themeColor="text1" w:themeTint="F2"/>
          <w:sz w:val="32"/>
          <w:szCs w:val="32"/>
        </w:rPr>
        <w:t>da yazılan kod ile birlikte PCA9685 istediğimiz haberleşme sağlandı ve gerekli bağlantılar yapılarak duty</w:t>
      </w:r>
      <w:r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  <w:r w:rsidRPr="00205BCB">
        <w:rPr>
          <w:rFonts w:asciiTheme="majorHAnsi" w:hAnsiTheme="majorHAnsi"/>
          <w:color w:val="0D0D0D" w:themeColor="text1" w:themeTint="F2"/>
          <w:sz w:val="32"/>
          <w:szCs w:val="32"/>
        </w:rPr>
        <w:t xml:space="preserve">  değeri gözlendi.</w:t>
      </w:r>
      <w:r w:rsidR="00DB255F" w:rsidRPr="00205BCB">
        <w:rPr>
          <w:rFonts w:asciiTheme="majorHAnsi" w:hAnsiTheme="majorHAnsi"/>
          <w:color w:val="0D0D0D" w:themeColor="text1" w:themeTint="F2"/>
          <w:sz w:val="32"/>
          <w:szCs w:val="32"/>
        </w:rPr>
        <w:t xml:space="preserve"> </w:t>
      </w:r>
    </w:p>
    <w:p w14:paraId="19A3BFCC" w14:textId="6F373CBC" w:rsidR="00DB255F" w:rsidRDefault="006132D6" w:rsidP="00205BCB">
      <w:pPr>
        <w:rPr>
          <w:rFonts w:asciiTheme="majorHAnsi" w:hAnsiTheme="majorHAnsi"/>
          <w:color w:val="0D0D0D" w:themeColor="text1" w:themeTint="F2"/>
          <w:sz w:val="32"/>
          <w:szCs w:val="32"/>
        </w:rPr>
      </w:pPr>
      <w:r>
        <w:rPr>
          <w:rFonts w:asciiTheme="majorHAnsi" w:hAnsiTheme="majorHAnsi"/>
          <w:color w:val="0D0D0D" w:themeColor="text1" w:themeTint="F2"/>
          <w:sz w:val="32"/>
          <w:szCs w:val="32"/>
        </w:rPr>
        <w:t>NOT:Arduino kod ektedir.</w:t>
      </w:r>
    </w:p>
    <w:p w14:paraId="2A5F39C5" w14:textId="4BF950F4" w:rsidR="006132D6" w:rsidRDefault="006132D6" w:rsidP="00205BCB">
      <w:pPr>
        <w:rPr>
          <w:rFonts w:asciiTheme="majorHAnsi" w:hAnsiTheme="majorHAnsi"/>
          <w:color w:val="0D0D0D" w:themeColor="text1" w:themeTint="F2"/>
          <w:sz w:val="32"/>
          <w:szCs w:val="32"/>
        </w:rPr>
      </w:pPr>
      <w:r>
        <w:rPr>
          <w:rFonts w:asciiTheme="majorHAnsi" w:hAnsiTheme="majorHAnsi"/>
          <w:color w:val="0D0D0D" w:themeColor="text1" w:themeTint="F2"/>
          <w:sz w:val="32"/>
          <w:szCs w:val="32"/>
        </w:rPr>
        <w:object w:dxaOrig="1538" w:dyaOrig="993" w14:anchorId="3C0B9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65pt" o:ole="">
            <v:imagedata r:id="rId20" o:title=""/>
          </v:shape>
          <o:OLEObject Type="Link" ProgID="Word.Document.12" ShapeID="_x0000_i1025" DrawAspect="Icon" r:id="rId21" UpdateMode="Always">
            <o:LinkType>EnhancedMetaFile</o:LinkType>
            <o:LockedField>false</o:LockedField>
            <o:FieldCodes>\f 0</o:FieldCodes>
          </o:OLEObject>
        </w:object>
      </w:r>
    </w:p>
    <w:p w14:paraId="70EEC326" w14:textId="12C16D36" w:rsidR="00DB255F" w:rsidRDefault="00DB255F" w:rsidP="00205BCB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p w14:paraId="21877361" w14:textId="37218551" w:rsidR="00DB255F" w:rsidRPr="00205BCB" w:rsidRDefault="00DB255F" w:rsidP="00205BCB">
      <w:pPr>
        <w:rPr>
          <w:rFonts w:asciiTheme="majorHAnsi" w:hAnsiTheme="majorHAnsi"/>
          <w:color w:val="0D0D0D" w:themeColor="text1" w:themeTint="F2"/>
          <w:sz w:val="32"/>
          <w:szCs w:val="32"/>
        </w:rPr>
      </w:pPr>
    </w:p>
    <w:sectPr w:rsidR="00DB255F" w:rsidRPr="00205BCB">
      <w:footerReference w:type="default" r:id="rId22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7895" w14:textId="77777777" w:rsidR="00A645DA" w:rsidRDefault="00A645DA">
      <w:pPr>
        <w:spacing w:after="0" w:line="240" w:lineRule="auto"/>
      </w:pPr>
      <w:r>
        <w:separator/>
      </w:r>
    </w:p>
  </w:endnote>
  <w:endnote w:type="continuationSeparator" w:id="0">
    <w:p w14:paraId="51A5CE00" w14:textId="77777777" w:rsidR="00A645DA" w:rsidRDefault="00A6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DAD9" w14:textId="77777777" w:rsidR="007C18BE" w:rsidRDefault="00000000">
    <w:pPr>
      <w:pStyle w:val="AltBilgi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A57D6D" wp14:editId="7BC97AE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Metin Kutusu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B6941" w14:textId="77777777" w:rsidR="007C18BE" w:rsidRDefault="007C18BE">
                          <w:pPr>
                            <w:pStyle w:val="AralkYok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4A57D6D" id="_x0000_t202" coordsize="21600,21600" o:spt="202" path="m,l,21600r21600,l21600,xe">
              <v:stroke joinstyle="miter"/>
              <v:path gradientshapeok="t" o:connecttype="rect"/>
            </v:shapetype>
            <v:shape id="Metin Kutusu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7CDB6941" w14:textId="77777777" w:rsidR="007C18BE" w:rsidRDefault="007C18BE">
                    <w:pPr>
                      <w:pStyle w:val="AralkYok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7D454F" wp14:editId="0FD8F3E5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Metin Kutusu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B26C8" w14:textId="77777777" w:rsidR="007C18BE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7D454F" id="Metin Kutusu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2D7B26C8" w14:textId="77777777" w:rsidR="007C18BE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1145FA" wp14:editId="5EB63A9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Dikdörtgen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7A351C6" id="Dikdörtgen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FF3C573" wp14:editId="15EA7E8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Dikdörtgen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772FB85" id="Dikdörtgen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04F242" wp14:editId="38CEB9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Dikdörtgen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0498337" id="Dikdörtgen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CD13" w14:textId="77777777" w:rsidR="00A645DA" w:rsidRDefault="00A645DA">
      <w:pPr>
        <w:spacing w:after="0" w:line="240" w:lineRule="auto"/>
      </w:pPr>
      <w:r>
        <w:separator/>
      </w:r>
    </w:p>
  </w:footnote>
  <w:footnote w:type="continuationSeparator" w:id="0">
    <w:p w14:paraId="6C6C0592" w14:textId="77777777" w:rsidR="00A645DA" w:rsidRDefault="00A64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17CD"/>
    <w:multiLevelType w:val="hybridMultilevel"/>
    <w:tmpl w:val="AC78035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01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87"/>
    <w:rsid w:val="001075EB"/>
    <w:rsid w:val="0019176A"/>
    <w:rsid w:val="00205BCB"/>
    <w:rsid w:val="00223000"/>
    <w:rsid w:val="00236EE1"/>
    <w:rsid w:val="0025218C"/>
    <w:rsid w:val="00265B64"/>
    <w:rsid w:val="00286D81"/>
    <w:rsid w:val="003000D6"/>
    <w:rsid w:val="00301404"/>
    <w:rsid w:val="00390B79"/>
    <w:rsid w:val="003B295E"/>
    <w:rsid w:val="00516925"/>
    <w:rsid w:val="006132D6"/>
    <w:rsid w:val="007C18BE"/>
    <w:rsid w:val="00834926"/>
    <w:rsid w:val="008A3CFE"/>
    <w:rsid w:val="00977240"/>
    <w:rsid w:val="009B0E7F"/>
    <w:rsid w:val="00A645DA"/>
    <w:rsid w:val="00AE6060"/>
    <w:rsid w:val="00B20E15"/>
    <w:rsid w:val="00C468B3"/>
    <w:rsid w:val="00C721F9"/>
    <w:rsid w:val="00C73E87"/>
    <w:rsid w:val="00DB255F"/>
    <w:rsid w:val="00DB31FA"/>
    <w:rsid w:val="00DC44ED"/>
    <w:rsid w:val="00DE1DC9"/>
    <w:rsid w:val="00E4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3DDE23"/>
  <w15:docId w15:val="{DC8FAB12-65DA-48F5-A988-C47E0C39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Balk">
    <w:name w:val="Başlık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VarsaylanParagrafYazTipi"/>
    <w:link w:val="Balk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character" w:styleId="Vurgu">
    <w:name w:val="Emphasis"/>
    <w:basedOn w:val="VarsaylanParagrafYazTipi"/>
    <w:uiPriority w:val="20"/>
    <w:qFormat/>
    <w:rPr>
      <w:i/>
      <w:iCs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lntChar">
    <w:name w:val="Alıntı Char"/>
    <w:basedOn w:val="VarsaylanParagrafYazTipi"/>
    <w:link w:val="Alnt"/>
    <w:uiPriority w:val="29"/>
    <w:rPr>
      <w:i/>
      <w:iCs/>
      <w:color w:val="7A7A7A" w:themeColor="accent1"/>
      <w:sz w:val="28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GlAlntChar">
    <w:name w:val="Güçlü Alıntı Char"/>
    <w:basedOn w:val="VarsaylanParagrafYazTipi"/>
    <w:link w:val="GlAlnt"/>
    <w:uiPriority w:val="30"/>
    <w:rPr>
      <w:b/>
      <w:bCs/>
      <w:i/>
      <w:iCs/>
      <w:color w:val="7F7F7F" w:themeColor="text1" w:themeTint="80"/>
      <w:sz w:val="26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7A7A7A" w:themeColor="accent1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olor w:val="D1282E" w:themeColor="text2"/>
    </w:rPr>
  </w:style>
  <w:style w:type="character" w:styleId="HafifBavuru">
    <w:name w:val="Subtle Reference"/>
    <w:basedOn w:val="VarsaylanParagrafYazTipi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GlBavuru">
    <w:name w:val="Intense Reference"/>
    <w:basedOn w:val="VarsaylanParagrafYazTipi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KitapBal">
    <w:name w:val="Book Title"/>
    <w:basedOn w:val="VarsaylanParagrafYazTipi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paragraph" w:styleId="BalonMetni">
    <w:name w:val="Balloon Text"/>
    <w:basedOn w:val="Normal"/>
    <w:link w:val="BalonMetni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character" w:styleId="YerTutucuMetni">
    <w:name w:val="Placeholder Text"/>
    <w:basedOn w:val="VarsaylanParagrafYazTipi"/>
    <w:uiPriority w:val="99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table" w:styleId="TabloKlavuzu">
    <w:name w:val="Table Grid"/>
    <w:basedOn w:val="NormalTablo"/>
    <w:uiPriority w:val="59"/>
    <w:unhideWhenUsed/>
    <w:rsid w:val="00516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5">
    <w:name w:val="Plain Table 5"/>
    <w:basedOn w:val="NormalTablo"/>
    <w:uiPriority w:val="45"/>
    <w:rsid w:val="005169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5169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3">
    <w:name w:val="Plain Table 3"/>
    <w:basedOn w:val="NormalTablo"/>
    <w:uiPriority w:val="43"/>
    <w:rsid w:val="005169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2">
    <w:name w:val="Plain Table 2"/>
    <w:basedOn w:val="NormalTablo"/>
    <w:uiPriority w:val="42"/>
    <w:rsid w:val="005169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1">
    <w:name w:val="Plain Table 1"/>
    <w:basedOn w:val="NormalTablo"/>
    <w:uiPriority w:val="41"/>
    <w:rsid w:val="005169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5169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KlavuzTablo1Ak-Vurgu2">
    <w:name w:val="Grid Table 1 Light Accent 2"/>
    <w:basedOn w:val="NormalTablo"/>
    <w:uiPriority w:val="46"/>
    <w:rsid w:val="00516925"/>
    <w:pPr>
      <w:spacing w:after="0" w:line="240" w:lineRule="auto"/>
    </w:pPr>
    <w:tblPr>
      <w:tblStyleRowBandSize w:val="1"/>
      <w:tblStyleColBandSize w:val="1"/>
      <w:tblBorders>
        <w:top w:val="single" w:sz="4" w:space="0" w:color="FEE895" w:themeColor="accent2" w:themeTint="66"/>
        <w:left w:val="single" w:sz="4" w:space="0" w:color="FEE895" w:themeColor="accent2" w:themeTint="66"/>
        <w:bottom w:val="single" w:sz="4" w:space="0" w:color="FEE895" w:themeColor="accent2" w:themeTint="66"/>
        <w:right w:val="single" w:sz="4" w:space="0" w:color="FEE895" w:themeColor="accent2" w:themeTint="66"/>
        <w:insideH w:val="single" w:sz="4" w:space="0" w:color="FEE895" w:themeColor="accent2" w:themeTint="66"/>
        <w:insideV w:val="single" w:sz="4" w:space="0" w:color="FEE89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EDD6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D6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516925"/>
    <w:pPr>
      <w:spacing w:after="0" w:line="240" w:lineRule="auto"/>
    </w:pPr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516925"/>
    <w:pPr>
      <w:spacing w:after="0" w:line="240" w:lineRule="auto"/>
    </w:pPr>
    <w:tblPr>
      <w:tblStyleRowBandSize w:val="1"/>
      <w:tblStyleColBandSize w:val="1"/>
      <w:tblBorders>
        <w:top w:val="single" w:sz="4" w:space="0" w:color="D5D6DD" w:themeColor="accent4" w:themeTint="66"/>
        <w:left w:val="single" w:sz="4" w:space="0" w:color="D5D6DD" w:themeColor="accent4" w:themeTint="66"/>
        <w:bottom w:val="single" w:sz="4" w:space="0" w:color="D5D6DD" w:themeColor="accent4" w:themeTint="66"/>
        <w:right w:val="single" w:sz="4" w:space="0" w:color="D5D6DD" w:themeColor="accent4" w:themeTint="66"/>
        <w:insideH w:val="single" w:sz="4" w:space="0" w:color="D5D6DD" w:themeColor="accent4" w:themeTint="66"/>
        <w:insideV w:val="single" w:sz="4" w:space="0" w:color="D5D6D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1C2C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516925"/>
    <w:pPr>
      <w:spacing w:after="0" w:line="240" w:lineRule="auto"/>
    </w:pPr>
    <w:tblPr>
      <w:tblStyleRowBandSize w:val="1"/>
      <w:tblStyleColBandSize w:val="1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oleObject" Target="file:///C:\Users\Arge.Stajyer\Desktop\&#246;rnek_PCA9685_code.doc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ge.Stajyer\AppData\Roaming\Microsoft\Templates\Rapor%20(Temel%20tasar&#305;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D7D60930954A4DA3016528D5ACEA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71B876-1EF1-4670-9200-60ED780773D7}"/>
      </w:docPartPr>
      <w:docPartBody>
        <w:p w:rsidR="00266B82" w:rsidRDefault="00000000">
          <w:pPr>
            <w:pStyle w:val="5CD7D60930954A4DA3016528D5ACEA88"/>
          </w:pPr>
          <w:r>
            <w:t>[Belge başlığını yazın]</w:t>
          </w:r>
        </w:p>
      </w:docPartBody>
    </w:docPart>
    <w:docPart>
      <w:docPartPr>
        <w:name w:val="03627168E0D04489837C0CADAEADDB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2B0FAFC-1DE4-4A9F-9032-31EFD778B380}"/>
      </w:docPartPr>
      <w:docPartBody>
        <w:p w:rsidR="00266B82" w:rsidRDefault="00000000">
          <w:pPr>
            <w:pStyle w:val="03627168E0D04489837C0CADAEADDBB1"/>
          </w:pPr>
          <w:r>
            <w:t>[Belge alt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D6"/>
    <w:rsid w:val="00266B82"/>
    <w:rsid w:val="003913FD"/>
    <w:rsid w:val="00F8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5CD7D60930954A4DA3016528D5ACEA88">
    <w:name w:val="5CD7D60930954A4DA3016528D5ACEA88"/>
  </w:style>
  <w:style w:type="paragraph" w:customStyle="1" w:styleId="03627168E0D04489837C0CADAEADDBB1">
    <w:name w:val="03627168E0D04489837C0CADAEADDBB1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bCs/>
      <w:caps/>
      <w:color w:val="4472C4" w:themeColor="accent1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Pr>
      <w:rFonts w:eastAsiaTheme="majorEastAsia" w:cstheme="majorBidi"/>
      <w:b/>
      <w:bCs/>
      <w:caps/>
      <w:color w:val="44546A" w:themeColor="text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d1af3920-8fda-4ad5-98bb-96475601b038" xsi:nil="true"/>
    <SubmitterId xmlns="d1af3920-8fda-4ad5-98bb-96475601b038" xsi:nil="true"/>
    <DirectSourceMarket xmlns="d1af3920-8fda-4ad5-98bb-96475601b038">english</DirectSourceMarket>
    <AssetType xmlns="d1af3920-8fda-4ad5-98bb-96475601b038" xsi:nil="true"/>
    <Milestone xmlns="d1af3920-8fda-4ad5-98bb-96475601b038" xsi:nil="true"/>
    <OriginAsset xmlns="d1af3920-8fda-4ad5-98bb-96475601b038" xsi:nil="true"/>
    <TPComponent xmlns="d1af3920-8fda-4ad5-98bb-96475601b038" xsi:nil="true"/>
    <AssetId xmlns="d1af3920-8fda-4ad5-98bb-96475601b038">TP101840837</AssetId>
    <TPFriendlyName xmlns="d1af3920-8fda-4ad5-98bb-96475601b038" xsi:nil="true"/>
    <SourceTitle xmlns="d1af3920-8fda-4ad5-98bb-96475601b038" xsi:nil="true"/>
    <TPApplication xmlns="d1af3920-8fda-4ad5-98bb-96475601b038" xsi:nil="true"/>
    <TPLaunchHelpLink xmlns="d1af3920-8fda-4ad5-98bb-96475601b038" xsi:nil="true"/>
    <OpenTemplate xmlns="d1af3920-8fda-4ad5-98bb-96475601b038">true</OpenTemplate>
    <PlannedPubDate xmlns="d1af3920-8fda-4ad5-98bb-96475601b038">2010-03-09T05:43:00+00:00</PlannedPubDate>
    <CrawlForDependencies xmlns="d1af3920-8fda-4ad5-98bb-96475601b038">false</CrawlForDependencies>
    <TrustLevel xmlns="d1af3920-8fda-4ad5-98bb-96475601b038">1 Microsoft Managed Content</TrustLevel>
    <PublishStatusLookup xmlns="d1af3920-8fda-4ad5-98bb-96475601b038">
      <Value>219411</Value>
      <Value>324811</Value>
    </PublishStatusLookup>
    <TemplateTemplateType xmlns="d1af3920-8fda-4ad5-98bb-96475601b038">Word Document Template</TemplateTemplateType>
    <TPNamespace xmlns="d1af3920-8fda-4ad5-98bb-96475601b038" xsi:nil="true"/>
    <Markets xmlns="d1af3920-8fda-4ad5-98bb-96475601b038"/>
    <OriginalSourceMarket xmlns="d1af3920-8fda-4ad5-98bb-96475601b038">english</OriginalSourceMarket>
    <TPInstallLocation xmlns="d1af3920-8fda-4ad5-98bb-96475601b038" xsi:nil="true"/>
    <TPAppVersion xmlns="d1af3920-8fda-4ad5-98bb-96475601b038" xsi:nil="true"/>
    <TPCommandLine xmlns="d1af3920-8fda-4ad5-98bb-96475601b038" xsi:nil="true"/>
    <APAuthor xmlns="d1af3920-8fda-4ad5-98bb-96475601b038">
      <UserInfo>
        <DisplayName/>
        <AccountId>1073741823</AccountId>
        <AccountType/>
      </UserInfo>
    </APAuthor>
    <EditorialStatus xmlns="d1af3920-8fda-4ad5-98bb-96475601b038" xsi:nil="true"/>
    <PublishTargets xmlns="d1af3920-8fda-4ad5-98bb-96475601b038">OfficeOnline</PublishTargets>
    <TPLaunchHelpLinkType xmlns="d1af3920-8fda-4ad5-98bb-96475601b038">Template</TPLaunchHelpLinkType>
    <TPClientViewer xmlns="d1af3920-8fda-4ad5-98bb-96475601b038" xsi:nil="true"/>
    <CSXHash xmlns="d1af3920-8fda-4ad5-98bb-96475601b038" xsi:nil="true"/>
    <IsDeleted xmlns="d1af3920-8fda-4ad5-98bb-96475601b038">false</IsDeleted>
    <ShowIn xmlns="d1af3920-8fda-4ad5-98bb-96475601b038">Show everywhere</ShowIn>
    <UANotes xmlns="d1af3920-8fda-4ad5-98bb-96475601b038" xsi:nil="true"/>
    <TemplateStatus xmlns="d1af3920-8fda-4ad5-98bb-96475601b038" xsi:nil="true"/>
    <Downloads xmlns="d1af3920-8fda-4ad5-98bb-96475601b038">0</Downloads>
    <ClipArtFilename xmlns="d1af3920-8fda-4ad5-98bb-96475601b038" xsi:nil="true"/>
    <APDescription xmlns="d1af3920-8fda-4ad5-98bb-96475601b038" xsi:nil="true"/>
    <IntlLangReviewDate xmlns="d1af3920-8fda-4ad5-98bb-96475601b038" xsi:nil="true"/>
    <DSATActionTaken xmlns="d1af3920-8fda-4ad5-98bb-96475601b038" xsi:nil="true"/>
    <ThumbnailAssetId xmlns="d1af3920-8fda-4ad5-98bb-96475601b038" xsi:nil="true"/>
    <BlockPublish xmlns="d1af3920-8fda-4ad5-98bb-96475601b038" xsi:nil="true"/>
    <FriendlyTitle xmlns="d1af3920-8fda-4ad5-98bb-96475601b038" xsi:nil="true"/>
    <MarketSpecific xmlns="d1af3920-8fda-4ad5-98bb-96475601b038" xsi:nil="true"/>
    <IntlLangReviewer xmlns="d1af3920-8fda-4ad5-98bb-96475601b038" xsi:nil="true"/>
    <IntlLocPriority xmlns="d1af3920-8fda-4ad5-98bb-96475601b038" xsi:nil="true"/>
    <CSXSubmissionDate xmlns="d1af3920-8fda-4ad5-98bb-96475601b038" xsi:nil="true"/>
    <UACurrentWords xmlns="d1af3920-8fda-4ad5-98bb-96475601b038" xsi:nil="true"/>
    <NumericId xmlns="d1af3920-8fda-4ad5-98bb-96475601b038" xsi:nil="true"/>
    <OOCacheId xmlns="d1af3920-8fda-4ad5-98bb-96475601b038" xsi:nil="true"/>
    <ApprovalLog xmlns="d1af3920-8fda-4ad5-98bb-96475601b038" xsi:nil="true"/>
    <EditorialTags xmlns="d1af3920-8fda-4ad5-98bb-96475601b038" xsi:nil="true"/>
    <BusinessGroup xmlns="d1af3920-8fda-4ad5-98bb-96475601b038" xsi:nil="true"/>
    <Providers xmlns="d1af3920-8fda-4ad5-98bb-96475601b038" xsi:nil="true"/>
    <Provider xmlns="d1af3920-8fda-4ad5-98bb-96475601b038" xsi:nil="true"/>
    <APEditor xmlns="d1af3920-8fda-4ad5-98bb-96475601b038">
      <UserInfo>
        <DisplayName/>
        <AccountId xsi:nil="true"/>
        <AccountType/>
      </UserInfo>
    </APEditor>
    <IntlLangReview xmlns="d1af3920-8fda-4ad5-98bb-96475601b038" xsi:nil="true"/>
    <MachineTranslated xmlns="d1af3920-8fda-4ad5-98bb-96475601b038">false</MachineTranslated>
    <OutputCachingOn xmlns="d1af3920-8fda-4ad5-98bb-96475601b038">false</OutputCachingOn>
    <UALocComments xmlns="d1af3920-8fda-4ad5-98bb-96475601b038" xsi:nil="true"/>
    <BugNumber xmlns="d1af3920-8fda-4ad5-98bb-96475601b038" xsi:nil="true"/>
    <LegacyData xmlns="d1af3920-8fda-4ad5-98bb-96475601b038" xsi:nil="true"/>
    <VoteCount xmlns="d1af3920-8fda-4ad5-98bb-96475601b038" xsi:nil="true"/>
    <CSXUpdate xmlns="d1af3920-8fda-4ad5-98bb-96475601b038">false</CSXUpdate>
    <UAProjectedTotalWords xmlns="d1af3920-8fda-4ad5-98bb-96475601b038" xsi:nil="true"/>
    <AssetExpire xmlns="d1af3920-8fda-4ad5-98bb-96475601b038">2100-01-01T00:00:00+00:00</AssetExpire>
    <PrimaryImageGen xmlns="d1af3920-8fda-4ad5-98bb-96475601b038">false</PrimaryImageGen>
    <Manager xmlns="d1af3920-8fda-4ad5-98bb-96475601b038" xsi:nil="true"/>
    <ParentAssetId xmlns="d1af3920-8fda-4ad5-98bb-96475601b038" xsi:nil="true"/>
    <PolicheckWords xmlns="d1af3920-8fda-4ad5-98bb-96475601b038" xsi:nil="true"/>
    <AcquiredFrom xmlns="d1af3920-8fda-4ad5-98bb-96475601b038">Internal MS</AcquiredFrom>
    <IsSearchable xmlns="d1af3920-8fda-4ad5-98bb-96475601b038">false</IsSearchable>
    <ContentItem xmlns="d1af3920-8fda-4ad5-98bb-96475601b038" xsi:nil="true"/>
    <CSXSubmissionMarket xmlns="d1af3920-8fda-4ad5-98bb-96475601b038" xsi:nil="true"/>
    <UALocRecommendation xmlns="d1af3920-8fda-4ad5-98bb-96475601b038">Localize</UALocRecommendation>
    <AssetStart xmlns="d1af3920-8fda-4ad5-98bb-96475601b038">2010-10-20T09:53:13+00:00</AssetStart>
    <LastModifiedDateTime xmlns="d1af3920-8fda-4ad5-98bb-96475601b038" xsi:nil="true"/>
    <LastPublishResultLookup xmlns="d1af3920-8fda-4ad5-98bb-96475601b038" xsi:nil="true"/>
    <HandoffToMSDN xmlns="d1af3920-8fda-4ad5-98bb-96475601b038" xsi:nil="true"/>
    <ArtSampleDocs xmlns="d1af3920-8fda-4ad5-98bb-96475601b038" xsi:nil="true"/>
    <ApprovalStatus xmlns="d1af3920-8fda-4ad5-98bb-96475601b038">InProgress</ApprovalStatus>
    <LastHandOff xmlns="d1af3920-8fda-4ad5-98bb-96475601b038" xsi:nil="true"/>
    <TimesCloned xmlns="d1af3920-8fda-4ad5-98bb-96475601b038" xsi:nil="true"/>
    <LocalizationTagsTaxHTField0 xmlns="d1af3920-8fda-4ad5-98bb-96475601b038">
      <Terms xmlns="http://schemas.microsoft.com/office/infopath/2007/PartnerControls"/>
    </LocalizationTagsTaxHTField0>
    <ScenarioTagsTaxHTField0 xmlns="d1af3920-8fda-4ad5-98bb-96475601b038">
      <Terms xmlns="http://schemas.microsoft.com/office/infopath/2007/PartnerControls"/>
    </ScenarioTagsTaxHTField0>
    <CampaignTagsTaxHTField0 xmlns="d1af3920-8fda-4ad5-98bb-96475601b038">
      <Terms xmlns="http://schemas.microsoft.com/office/infopath/2007/PartnerControls"/>
    </CampaignTagsTaxHTField0>
    <LocLastLocAttemptVersionLookup xmlns="d1af3920-8fda-4ad5-98bb-96475601b038">114737</LocLastLocAttemptVersionLookup>
    <OriginalRelease xmlns="d1af3920-8fda-4ad5-98bb-96475601b038">14</OriginalRelease>
    <LocManualTestRequired xmlns="d1af3920-8fda-4ad5-98bb-96475601b038">false</LocManualTestRequired>
    <LocRecommendedHandoff xmlns="d1af3920-8fda-4ad5-98bb-96475601b038" xsi:nil="true"/>
    <RecommendationsModifier xmlns="d1af3920-8fda-4ad5-98bb-96475601b038" xsi:nil="true"/>
    <FeatureTagsTaxHTField0 xmlns="d1af3920-8fda-4ad5-98bb-96475601b038">
      <Terms xmlns="http://schemas.microsoft.com/office/infopath/2007/PartnerControls"/>
    </FeatureTagsTaxHTField0>
    <TaxCatchAll xmlns="d1af3920-8fda-4ad5-98bb-96475601b038"/>
    <InternalTagsTaxHTField0 xmlns="d1af3920-8fda-4ad5-98bb-96475601b038">
      <Terms xmlns="http://schemas.microsoft.com/office/infopath/2007/PartnerControls"/>
    </InternalTagsTaxHTField0>
    <LocComments xmlns="d1af3920-8fda-4ad5-98bb-96475601b038" xsi:nil="true"/>
    <LocMarketGroupTiers2 xmlns="d1af3920-8fda-4ad5-98bb-96475601b03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4142566-6F56-480D-8484-0D1599A4E92B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2.xml><?xml version="1.0" encoding="utf-8"?>
<ds:datastoreItem xmlns:ds="http://schemas.openxmlformats.org/officeDocument/2006/customXml" ds:itemID="{C9F05D04-B940-44A6-82B4-73D2D1272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F89BDE-10E2-4622-BA52-7DCBA4CA42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F55083-7572-4AE4-8FC1-E947D7A306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 (Temel tasarım)</Template>
  <TotalTime>161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İLE PCA9685   SÜRME</dc:title>
  <dc:subject/>
  <dc:creator>Arge Stajyer</dc:creator>
  <cp:lastModifiedBy>Arge Stajyer</cp:lastModifiedBy>
  <cp:revision>3</cp:revision>
  <dcterms:created xsi:type="dcterms:W3CDTF">2022-09-07T11:33:00Z</dcterms:created>
  <dcterms:modified xsi:type="dcterms:W3CDTF">2022-09-07T14:30:00Z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0x010100DC5CB8ABFAEE764594C61AB7267324960400FC796B3B1D425B47B2BA3D040986AFEA</vt:lpwstr>
  </property>
</Properties>
</file>